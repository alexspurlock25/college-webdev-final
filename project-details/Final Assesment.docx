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B6FA" w14:textId="3D99639D" w:rsidR="00F9444C" w:rsidRDefault="00C62275">
      <w:pPr>
        <w:pStyle w:val="NoSpacing"/>
      </w:pPr>
      <w:r>
        <w:t>Alex Spurlock</w:t>
      </w:r>
    </w:p>
    <w:p w14:paraId="76323F60" w14:textId="6E676867" w:rsidR="00E614DD" w:rsidRPr="00C62275" w:rsidRDefault="00C62275">
      <w:pPr>
        <w:pStyle w:val="NoSpacing"/>
        <w:rPr>
          <w:rFonts w:asciiTheme="majorHAnsi" w:hAnsiTheme="majorHAnsi" w:cstheme="majorHAnsi"/>
        </w:rPr>
      </w:pPr>
      <w:r w:rsidRPr="00C62275">
        <w:rPr>
          <w:rFonts w:asciiTheme="majorHAnsi" w:hAnsiTheme="majorHAnsi" w:cstheme="majorHAnsi"/>
          <w:shd w:val="clear" w:color="auto" w:fill="FFFFFF"/>
        </w:rPr>
        <w:t xml:space="preserve">Professor </w:t>
      </w:r>
      <w:proofErr w:type="spellStart"/>
      <w:r w:rsidRPr="00C62275">
        <w:rPr>
          <w:rFonts w:asciiTheme="majorHAnsi" w:hAnsiTheme="majorHAnsi" w:cstheme="majorHAnsi"/>
          <w:color w:val="333333"/>
          <w:shd w:val="clear" w:color="auto" w:fill="FFFFFF"/>
        </w:rPr>
        <w:t>Chundur</w:t>
      </w:r>
      <w:proofErr w:type="spellEnd"/>
    </w:p>
    <w:p w14:paraId="00B64CAD" w14:textId="01EF950E" w:rsidR="00E614DD" w:rsidRDefault="00C62275">
      <w:pPr>
        <w:pStyle w:val="NoSpacing"/>
      </w:pPr>
      <w:r>
        <w:t>Web Development</w:t>
      </w:r>
    </w:p>
    <w:p w14:paraId="6CA833A1" w14:textId="62C9FE91" w:rsidR="00E614DD" w:rsidRDefault="00C62275">
      <w:pPr>
        <w:pStyle w:val="NoSpacing"/>
      </w:pPr>
      <w:r>
        <w:t>4/29/2019</w:t>
      </w:r>
    </w:p>
    <w:p w14:paraId="163CB044" w14:textId="48041C81" w:rsidR="0041190F" w:rsidRDefault="00C62275" w:rsidP="0041190F">
      <w:pPr>
        <w:pStyle w:val="Title"/>
      </w:pPr>
      <w:r>
        <w:t>Course Assessment</w:t>
      </w:r>
    </w:p>
    <w:p w14:paraId="2C98570F" w14:textId="0C349FB4" w:rsidR="0009122C" w:rsidRDefault="0041190F" w:rsidP="00D97C7A">
      <w:r>
        <w:t>Well, my introductory class to Web Development has come to an end.</w:t>
      </w:r>
      <w:r w:rsidR="001E1B28">
        <w:t xml:space="preserve">  I can’t say that I didn’t learn anything.  I’ve learned more than I was supposed to learn from the regular syllabus agenda—I have learned to trust the process.</w:t>
      </w:r>
    </w:p>
    <w:p w14:paraId="79CA16CF" w14:textId="4F4CDC92" w:rsidR="0009122C" w:rsidRDefault="001A46DE" w:rsidP="0009122C">
      <w:r>
        <w:t>I still remember my first ‘website’ that we had coded as a group in class.</w:t>
      </w:r>
      <w:r w:rsidR="00B04330">
        <w:t xml:space="preserve">  I felt like a true nerd, but a really excited nerd.</w:t>
      </w:r>
      <w:r w:rsidR="002F5B9E">
        <w:t xml:space="preserve">  It’s actually embarrassing to look back and think that &lt;h1&gt;My First Website&lt;/h1&gt; was so amazing to me.  I was excited, but the real excitement hadn’t stared until my 3</w:t>
      </w:r>
      <w:r w:rsidR="002F5B9E" w:rsidRPr="002F5B9E">
        <w:rPr>
          <w:vertAlign w:val="superscript"/>
        </w:rPr>
        <w:t>rd</w:t>
      </w:r>
      <w:r w:rsidR="002F5B9E">
        <w:t xml:space="preserve"> assignment</w:t>
      </w:r>
      <w:r w:rsidR="00606113">
        <w:t>—landing website.</w:t>
      </w:r>
      <w:r w:rsidR="000C063D">
        <w:t xml:space="preserve">  </w:t>
      </w:r>
      <w:r w:rsidR="00686F30">
        <w:rPr>
          <w:i/>
        </w:rPr>
        <w:t xml:space="preserve">This </w:t>
      </w:r>
      <w:r w:rsidR="00686F30">
        <w:t>assignment was my opportunity to show my progress to not only my professor, but also to my future employers.</w:t>
      </w:r>
      <w:r w:rsidR="009D3152">
        <w:t xml:space="preserve"> YES, I was getting ahead of myself but in my mind, the pressure was on.</w:t>
      </w:r>
      <w:r w:rsidR="00C2566D">
        <w:t xml:space="preserve">  It was time for me to do ‘extra’ work.</w:t>
      </w:r>
      <w:r w:rsidR="007C2730">
        <w:t xml:space="preserve"> I was ready.</w:t>
      </w:r>
    </w:p>
    <w:p w14:paraId="57D0B23A" w14:textId="6E66DF9B" w:rsidR="007225BF" w:rsidRDefault="007225BF" w:rsidP="0009122C">
      <w:r>
        <w:t xml:space="preserve">But, like I said, I was getting </w:t>
      </w:r>
      <w:r w:rsidR="00406C31">
        <w:t>a</w:t>
      </w:r>
      <w:r>
        <w:t>head of myself because the final project was the assignment that really pushed me.</w:t>
      </w:r>
      <w:r w:rsidR="004B62D8">
        <w:t xml:space="preserve">  This assignment was the assignment that was meant to showcase everything I had learned.</w:t>
      </w:r>
      <w:r w:rsidR="003F5BCA">
        <w:t xml:space="preserve"> </w:t>
      </w:r>
      <w:r w:rsidR="008E050F">
        <w:t xml:space="preserve">In grand scheme of things, I had learned only a very tiny portion of what there is to learn in coding a website but </w:t>
      </w:r>
      <w:r w:rsidR="00662701">
        <w:t>nevertheless</w:t>
      </w:r>
      <w:r w:rsidR="00013EB1">
        <w:t>, I wanted to show off.</w:t>
      </w:r>
      <w:r w:rsidR="00402284">
        <w:t xml:space="preserve">  And so, I must’ve deleted at least 2 </w:t>
      </w:r>
      <w:r w:rsidR="008F62B9">
        <w:t>CSS</w:t>
      </w:r>
      <w:r w:rsidR="00402284">
        <w:t xml:space="preserve"> sheet</w:t>
      </w:r>
      <w:r w:rsidR="008F62B9">
        <w:t>s before finally deciding to stick with the 3</w:t>
      </w:r>
      <w:r w:rsidR="008F62B9" w:rsidRPr="008F62B9">
        <w:rPr>
          <w:vertAlign w:val="superscript"/>
        </w:rPr>
        <w:t>rd</w:t>
      </w:r>
      <w:r w:rsidR="008F62B9">
        <w:t>.</w:t>
      </w:r>
      <w:r w:rsidR="00197BA3">
        <w:t xml:space="preserve">  On the 3</w:t>
      </w:r>
      <w:r w:rsidR="00197BA3" w:rsidRPr="00197BA3">
        <w:rPr>
          <w:vertAlign w:val="superscript"/>
        </w:rPr>
        <w:t>rd</w:t>
      </w:r>
      <w:r w:rsidR="00197BA3">
        <w:t xml:space="preserve"> CSS sheet, I decided to start from the smallest screen resolution that would view my website, and it was the best decision I’ve made.</w:t>
      </w:r>
      <w:r w:rsidR="005F541A">
        <w:t xml:space="preserve">  To be honest, I will carry this technique with me for the rest of my life.</w:t>
      </w:r>
      <w:r w:rsidR="00D97C7A">
        <w:t xml:space="preserve">  Because of this little ‘strategy’, I was able to make well-polished website in under 12 hours.</w:t>
      </w:r>
    </w:p>
    <w:p w14:paraId="68D843F1" w14:textId="4AB6DB2A" w:rsidR="00A91DCB" w:rsidRDefault="00CF724F" w:rsidP="0009122C">
      <w:r>
        <w:lastRenderedPageBreak/>
        <w:t xml:space="preserve">I guess, if someone had asked me </w:t>
      </w:r>
      <w:r w:rsidR="00621BB8">
        <w:t>to summarize</w:t>
      </w:r>
      <w:r>
        <w:t xml:space="preserve"> my time in this class, I would say “Web development is not for everyone, but it can be.”.</w:t>
      </w:r>
      <w:r w:rsidR="00AA73D2">
        <w:t xml:space="preserve">  This class is particular is an exc</w:t>
      </w:r>
      <w:bookmarkStart w:id="0" w:name="_GoBack"/>
      <w:bookmarkEnd w:id="0"/>
      <w:r w:rsidR="00AA73D2">
        <w:t>ellent introduction to the world of programming.</w:t>
      </w:r>
      <w:r w:rsidR="00780167">
        <w:t xml:space="preserve">  I know that there are many layers to developing a website, but this</w:t>
      </w:r>
      <w:r w:rsidR="007E094D">
        <w:t xml:space="preserve"> class is where</w:t>
      </w:r>
      <w:r w:rsidR="00780167">
        <w:t xml:space="preserve"> </w:t>
      </w:r>
      <w:r w:rsidR="00792F87">
        <w:t>everyone should</w:t>
      </w:r>
      <w:r w:rsidR="00780167">
        <w:t xml:space="preserve"> </w:t>
      </w:r>
      <w:proofErr w:type="gramStart"/>
      <w:r w:rsidR="00780167">
        <w:t>starts</w:t>
      </w:r>
      <w:proofErr w:type="gramEnd"/>
      <w:r w:rsidR="00780167">
        <w:t xml:space="preserve"> programming.  This class introduces the most basic concepts of how different computer languages ‘talk’ to each other (As long as the listener is willing to learn).</w:t>
      </w:r>
    </w:p>
    <w:p w14:paraId="60C65E13" w14:textId="54FEA80E" w:rsidR="0041190F" w:rsidRDefault="00A91DCB" w:rsidP="0009122C">
      <w:r>
        <w:t>So, like I</w:t>
      </w:r>
      <w:r w:rsidR="002A4EC3">
        <w:t>’ve</w:t>
      </w:r>
      <w:r>
        <w:t xml:space="preserve"> mentioned before, I’ve learned to trust the process.  I didn’t take any of the assignments for granted.  Each assignment is a push, and I know that now.</w:t>
      </w:r>
      <w:r w:rsidR="00C4233D">
        <w:t xml:space="preserve">  </w:t>
      </w:r>
      <w:r w:rsidR="00033BCA">
        <w:t xml:space="preserve">I </w:t>
      </w:r>
      <w:r w:rsidR="00D8219A">
        <w:t>have also learned to be hard on everyone around me and, most importantly, myself.</w:t>
      </w:r>
      <w:r w:rsidR="004C7020">
        <w:t xml:space="preserve">  I don’t like to brag but I think I c</w:t>
      </w:r>
      <w:r w:rsidR="004512B4">
        <w:t>a</w:t>
      </w:r>
      <w:r w:rsidR="004C7020">
        <w:t xml:space="preserve">me out as of the </w:t>
      </w:r>
      <w:r w:rsidR="00F13C56">
        <w:t>best</w:t>
      </w:r>
      <w:r w:rsidR="004C7020">
        <w:t xml:space="preserve"> in class and it was </w:t>
      </w:r>
      <w:r w:rsidR="004C7020">
        <w:rPr>
          <w:i/>
        </w:rPr>
        <w:t>because I trusted the process.</w:t>
      </w:r>
      <w:r w:rsidR="008845DA">
        <w:rPr>
          <w:i/>
        </w:rPr>
        <w:t xml:space="preserve">  </w:t>
      </w:r>
      <w:r w:rsidR="008845DA">
        <w:t>That’s my take away from this whole semester in general.</w:t>
      </w:r>
      <w:r w:rsidR="00A50A86">
        <w:t xml:space="preserve"> I cannot wait for the next semester.</w:t>
      </w:r>
    </w:p>
    <w:p w14:paraId="488211C7" w14:textId="40F0E053" w:rsidR="0082249A" w:rsidRDefault="0082249A" w:rsidP="0009122C"/>
    <w:p w14:paraId="73DAB29B" w14:textId="44F388C0" w:rsidR="0082249A" w:rsidRDefault="0082249A" w:rsidP="0009122C">
      <w:r>
        <w:t>EXTRA CREDIT:</w:t>
      </w:r>
      <w:r w:rsidR="00A7748E">
        <w:t xml:space="preserve"> </w:t>
      </w:r>
    </w:p>
    <w:p w14:paraId="4DD2154D" w14:textId="3BFDE42A" w:rsidR="00A7748E" w:rsidRPr="0041190F" w:rsidRDefault="00A7748E" w:rsidP="0009122C">
      <w:r>
        <w:t>Drop down menu</w:t>
      </w:r>
      <w:r w:rsidR="00C208FD">
        <w:t xml:space="preserve"> button</w:t>
      </w:r>
      <w:r>
        <w:t xml:space="preserve"> for</w:t>
      </w:r>
      <w:r w:rsidR="00C208FD">
        <w:t xml:space="preserve"> &lt;</w:t>
      </w:r>
      <w:proofErr w:type="spellStart"/>
      <w:r w:rsidR="00C208FD">
        <w:t>nav</w:t>
      </w:r>
      <w:proofErr w:type="spellEnd"/>
      <w:r w:rsidR="00C208FD">
        <w:t>&gt; on</w:t>
      </w:r>
      <w:r>
        <w:t xml:space="preserve"> mobile devices only.</w:t>
      </w:r>
      <w:r w:rsidR="00675E15">
        <w:t xml:space="preserve"> I used JavaScript to enable the button press to open and close</w:t>
      </w:r>
      <w:r w:rsidR="00E42AB4">
        <w:t xml:space="preserve"> the drop</w:t>
      </w:r>
      <w:r w:rsidR="00937A3D">
        <w:t>-</w:t>
      </w:r>
      <w:r w:rsidR="00E42AB4">
        <w:t>down menu</w:t>
      </w:r>
      <w:r w:rsidR="00E14124">
        <w:t xml:space="preserve"> to navigate the website</w:t>
      </w:r>
      <w:r w:rsidR="00675E15">
        <w:t>.</w:t>
      </w:r>
    </w:p>
    <w:sectPr w:rsidR="00A7748E" w:rsidRPr="0041190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38188" w14:textId="77777777" w:rsidR="00C62275" w:rsidRDefault="00C62275">
      <w:pPr>
        <w:spacing w:line="240" w:lineRule="auto"/>
      </w:pPr>
      <w:r>
        <w:separator/>
      </w:r>
    </w:p>
  </w:endnote>
  <w:endnote w:type="continuationSeparator" w:id="0">
    <w:p w14:paraId="3F5A1182" w14:textId="77777777" w:rsidR="00C62275" w:rsidRDefault="00C62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B6060" w14:textId="77777777" w:rsidR="00C62275" w:rsidRDefault="00C62275">
      <w:pPr>
        <w:spacing w:line="240" w:lineRule="auto"/>
      </w:pPr>
      <w:r>
        <w:separator/>
      </w:r>
    </w:p>
  </w:footnote>
  <w:footnote w:type="continuationSeparator" w:id="0">
    <w:p w14:paraId="4B395567" w14:textId="77777777" w:rsidR="00C62275" w:rsidRDefault="00C62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1D713" w14:textId="2192D74B" w:rsidR="00E614DD" w:rsidRDefault="00402F48">
    <w:pPr>
      <w:pStyle w:val="Header"/>
    </w:pPr>
    <w:r>
      <w:t>Spurlock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FEF26" w14:textId="2EA726D8" w:rsidR="00E614DD" w:rsidRDefault="00C62275">
    <w:pPr>
      <w:pStyle w:val="Header"/>
    </w:pPr>
    <w:r>
      <w:t>Spurlock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75"/>
    <w:rsid w:val="00012673"/>
    <w:rsid w:val="00013EB1"/>
    <w:rsid w:val="00033BCA"/>
    <w:rsid w:val="00037B34"/>
    <w:rsid w:val="00040CBB"/>
    <w:rsid w:val="0009122C"/>
    <w:rsid w:val="000B78C8"/>
    <w:rsid w:val="000C063D"/>
    <w:rsid w:val="001463B2"/>
    <w:rsid w:val="00197BA3"/>
    <w:rsid w:val="001A46DE"/>
    <w:rsid w:val="001E1B28"/>
    <w:rsid w:val="001F62C0"/>
    <w:rsid w:val="0021206D"/>
    <w:rsid w:val="00230B0B"/>
    <w:rsid w:val="00245E02"/>
    <w:rsid w:val="002866F4"/>
    <w:rsid w:val="002A4EC3"/>
    <w:rsid w:val="002D0BA3"/>
    <w:rsid w:val="002F5B9E"/>
    <w:rsid w:val="00353B66"/>
    <w:rsid w:val="00395958"/>
    <w:rsid w:val="003C3550"/>
    <w:rsid w:val="003F5BCA"/>
    <w:rsid w:val="00402284"/>
    <w:rsid w:val="00402F48"/>
    <w:rsid w:val="00406C31"/>
    <w:rsid w:val="00411550"/>
    <w:rsid w:val="0041190F"/>
    <w:rsid w:val="004512B4"/>
    <w:rsid w:val="004950D5"/>
    <w:rsid w:val="004A2675"/>
    <w:rsid w:val="004B35BB"/>
    <w:rsid w:val="004B62D8"/>
    <w:rsid w:val="004C7020"/>
    <w:rsid w:val="004E0616"/>
    <w:rsid w:val="004E3F27"/>
    <w:rsid w:val="004F7139"/>
    <w:rsid w:val="00514DBC"/>
    <w:rsid w:val="00573032"/>
    <w:rsid w:val="005C3842"/>
    <w:rsid w:val="005F541A"/>
    <w:rsid w:val="00606113"/>
    <w:rsid w:val="00621BB8"/>
    <w:rsid w:val="00662701"/>
    <w:rsid w:val="00675E15"/>
    <w:rsid w:val="00686F30"/>
    <w:rsid w:val="00691EC1"/>
    <w:rsid w:val="00715938"/>
    <w:rsid w:val="007225BF"/>
    <w:rsid w:val="00780167"/>
    <w:rsid w:val="00792F87"/>
    <w:rsid w:val="007B06A2"/>
    <w:rsid w:val="007C2730"/>
    <w:rsid w:val="007C53FB"/>
    <w:rsid w:val="007D7CF4"/>
    <w:rsid w:val="007E094D"/>
    <w:rsid w:val="0080504E"/>
    <w:rsid w:val="0082249A"/>
    <w:rsid w:val="008845DA"/>
    <w:rsid w:val="00887DBE"/>
    <w:rsid w:val="008B7D18"/>
    <w:rsid w:val="008C7E16"/>
    <w:rsid w:val="008E050F"/>
    <w:rsid w:val="008F1F97"/>
    <w:rsid w:val="008F4052"/>
    <w:rsid w:val="008F62B9"/>
    <w:rsid w:val="00937A3D"/>
    <w:rsid w:val="00981FCE"/>
    <w:rsid w:val="009D3152"/>
    <w:rsid w:val="009D4EB3"/>
    <w:rsid w:val="00A04CC8"/>
    <w:rsid w:val="00A17562"/>
    <w:rsid w:val="00A2372F"/>
    <w:rsid w:val="00A50A86"/>
    <w:rsid w:val="00A7748E"/>
    <w:rsid w:val="00A91DCB"/>
    <w:rsid w:val="00AA0AE2"/>
    <w:rsid w:val="00AA73D2"/>
    <w:rsid w:val="00B04330"/>
    <w:rsid w:val="00B13D1B"/>
    <w:rsid w:val="00B463BE"/>
    <w:rsid w:val="00B649E4"/>
    <w:rsid w:val="00B818DF"/>
    <w:rsid w:val="00B95B19"/>
    <w:rsid w:val="00B97419"/>
    <w:rsid w:val="00BA5731"/>
    <w:rsid w:val="00C208FD"/>
    <w:rsid w:val="00C2566D"/>
    <w:rsid w:val="00C4233D"/>
    <w:rsid w:val="00C54CAA"/>
    <w:rsid w:val="00C56DDE"/>
    <w:rsid w:val="00C62275"/>
    <w:rsid w:val="00CF724F"/>
    <w:rsid w:val="00D50BCC"/>
    <w:rsid w:val="00D52117"/>
    <w:rsid w:val="00D8219A"/>
    <w:rsid w:val="00D84C11"/>
    <w:rsid w:val="00D97C7A"/>
    <w:rsid w:val="00DB0D39"/>
    <w:rsid w:val="00DC124B"/>
    <w:rsid w:val="00E14005"/>
    <w:rsid w:val="00E14124"/>
    <w:rsid w:val="00E42AB4"/>
    <w:rsid w:val="00E614DD"/>
    <w:rsid w:val="00E62267"/>
    <w:rsid w:val="00EA3645"/>
    <w:rsid w:val="00EA7036"/>
    <w:rsid w:val="00F13C56"/>
    <w:rsid w:val="00F74421"/>
    <w:rsid w:val="00F875B9"/>
    <w:rsid w:val="00F9444C"/>
    <w:rsid w:val="00F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581905A"/>
  <w15:chartTrackingRefBased/>
  <w15:docId w15:val="{010E2D95-D244-4A4B-A273-EE370C3E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Zoidberg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C:\Users\Zoidberg\AppData\Roaming\Microsoft\Templates\MLA style paper.dotx</Template>
  <TotalTime>226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zoidberg</dc:creator>
  <cp:keywords/>
  <dc:description/>
  <cp:lastModifiedBy>Spurlock, Alexander (spurloag)</cp:lastModifiedBy>
  <cp:revision>87</cp:revision>
  <dcterms:created xsi:type="dcterms:W3CDTF">2019-04-28T00:26:00Z</dcterms:created>
  <dcterms:modified xsi:type="dcterms:W3CDTF">2019-04-28T18:15:00Z</dcterms:modified>
  <cp:version/>
</cp:coreProperties>
</file>